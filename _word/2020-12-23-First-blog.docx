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062D00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6E1B704" w14:textId="5ED38F40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C36CCA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D55DEFD" w14:textId="585E5B79" w:rsidR="001B2ABD" w:rsidRDefault="006D0BE0" w:rsidP="001B2ABD">
            <w:pPr>
              <w:pStyle w:val="Title"/>
            </w:pPr>
            <w:r>
              <w:t>LKG in IT</w:t>
            </w:r>
          </w:p>
          <w:p w14:paraId="02584BDB" w14:textId="0C7CC35E" w:rsidR="001B2ABD" w:rsidRDefault="006D0BE0" w:rsidP="001B2ABD">
            <w:pPr>
              <w:pStyle w:val="Subtitle"/>
            </w:pPr>
            <w:r>
              <w:rPr>
                <w:spacing w:val="0"/>
                <w:w w:val="100"/>
              </w:rPr>
              <w:t>First Blog</w:t>
            </w:r>
          </w:p>
        </w:tc>
      </w:tr>
      <w:tr w:rsidR="001B2ABD" w14:paraId="2B4E1D6D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B7A2296CD184D488B6191B4440C5FFE"/>
              </w:placeholder>
              <w:temporary/>
              <w:showingPlcHdr/>
              <w15:appearance w15:val="hidden"/>
            </w:sdtPr>
            <w:sdtEndPr/>
            <w:sdtContent>
              <w:p w14:paraId="39D34A41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E6D9097" w14:textId="3B6A22FD" w:rsidR="00036450" w:rsidRDefault="00036450" w:rsidP="006D0BE0"/>
          <w:p w14:paraId="4C50EC7D" w14:textId="77777777" w:rsidR="00036450" w:rsidRDefault="00036450" w:rsidP="00036450"/>
          <w:sdt>
            <w:sdtPr>
              <w:id w:val="-1954003311"/>
              <w:placeholder>
                <w:docPart w:val="F6E76B220B6F4A0FB05505E0395DAD9F"/>
              </w:placeholder>
              <w:temporary/>
              <w:showingPlcHdr/>
              <w15:appearance w15:val="hidden"/>
            </w:sdtPr>
            <w:sdtEndPr/>
            <w:sdtContent>
              <w:p w14:paraId="06D0604F" w14:textId="71CD1BF3" w:rsidR="004D3011" w:rsidRDefault="00CB0055" w:rsidP="006D0BE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30B73D8" w14:textId="77777777" w:rsidR="004D3011" w:rsidRPr="004D3011" w:rsidRDefault="004D3011" w:rsidP="004D3011"/>
          <w:sdt>
            <w:sdtPr>
              <w:id w:val="67859272"/>
              <w:placeholder>
                <w:docPart w:val="26A89186EAD74CDFA43C05896074E9E5"/>
              </w:placeholder>
              <w:temporary/>
              <w:showingPlcHdr/>
              <w15:appearance w15:val="hidden"/>
            </w:sdtPr>
            <w:sdtEndPr/>
            <w:sdtContent>
              <w:p w14:paraId="6967E156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13C7F1A" w14:textId="10AC9B48" w:rsidR="004D3011" w:rsidRDefault="006D0BE0" w:rsidP="004D3011">
            <w:r>
              <w:t>Lkgforit.com</w:t>
            </w:r>
          </w:p>
          <w:p w14:paraId="18E4F7A4" w14:textId="77777777" w:rsidR="004D3011" w:rsidRDefault="004D3011" w:rsidP="004D3011"/>
          <w:p w14:paraId="6C7EC7A0" w14:textId="0EC1E0CB" w:rsidR="004D3011" w:rsidRPr="004D3011" w:rsidRDefault="004D3011" w:rsidP="006D0BE0"/>
        </w:tc>
        <w:tc>
          <w:tcPr>
            <w:tcW w:w="720" w:type="dxa"/>
          </w:tcPr>
          <w:p w14:paraId="56BD407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55EA1BF" w14:textId="2A7DBF68" w:rsidR="001B2ABD" w:rsidRDefault="006D0BE0" w:rsidP="00036450">
            <w:pPr>
              <w:pStyle w:val="Heading2"/>
            </w:pPr>
            <w:r>
              <w:t>Sample</w:t>
            </w:r>
          </w:p>
          <w:p w14:paraId="0A6FDCAE" w14:textId="496984BD" w:rsidR="00036450" w:rsidRPr="00036450" w:rsidRDefault="006D0BE0" w:rsidP="00B359E4">
            <w:pPr>
              <w:pStyle w:val="Heading4"/>
            </w:pPr>
            <w:r>
              <w:t>First blog title</w:t>
            </w:r>
          </w:p>
          <w:p w14:paraId="79864D85" w14:textId="65361E4C" w:rsidR="00036450" w:rsidRDefault="00B70084" w:rsidP="006D0BE0">
            <w:pPr>
              <w:pStyle w:val="Date"/>
            </w:pPr>
            <w:sdt>
              <w:sdtPr>
                <w:id w:val="201059472"/>
                <w:placeholder>
                  <w:docPart w:val="1D7B591AAA194B96A50C7D981B02FA65"/>
                </w:placeholder>
                <w:temporary/>
                <w:showingPlcHdr/>
                <w15:appearance w15:val="hidden"/>
              </w:sdtPr>
              <w:sdtEndPr/>
              <w:sdtContent>
                <w:r w:rsidR="006D0BE0" w:rsidRPr="00B359E4">
                  <w:t>[Dates From]</w:t>
                </w:r>
              </w:sdtContent>
            </w:sdt>
          </w:p>
          <w:p w14:paraId="2924D5A8" w14:textId="75735781" w:rsidR="004D3011" w:rsidRDefault="006D0BE0" w:rsidP="006D0BE0">
            <w:pPr>
              <w:pStyle w:val="Heading2"/>
            </w:pPr>
            <w:r>
              <w:t>trial</w:t>
            </w:r>
          </w:p>
          <w:sdt>
            <w:sdtPr>
              <w:id w:val="1669594239"/>
              <w:placeholder>
                <w:docPart w:val="91ECDCFE1F1B4F149CD203D66188DB89"/>
              </w:placeholder>
              <w:temporary/>
              <w:showingPlcHdr/>
              <w15:appearance w15:val="hidden"/>
            </w:sdtPr>
            <w:sdtEndPr/>
            <w:sdtContent>
              <w:p w14:paraId="05255A8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50EFEB5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74FA167" wp14:editId="34EFB147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6ECBB6DC" w14:textId="77777777" w:rsidR="0043117B" w:rsidRDefault="00B70084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E9497" w14:textId="77777777" w:rsidR="00B70084" w:rsidRDefault="00B70084" w:rsidP="000C45FF">
      <w:r>
        <w:separator/>
      </w:r>
    </w:p>
  </w:endnote>
  <w:endnote w:type="continuationSeparator" w:id="0">
    <w:p w14:paraId="2CC036FA" w14:textId="77777777" w:rsidR="00B70084" w:rsidRDefault="00B7008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5B2F3" w14:textId="77777777" w:rsidR="00B70084" w:rsidRDefault="00B70084" w:rsidP="000C45FF">
      <w:r>
        <w:separator/>
      </w:r>
    </w:p>
  </w:footnote>
  <w:footnote w:type="continuationSeparator" w:id="0">
    <w:p w14:paraId="52F8E5F4" w14:textId="77777777" w:rsidR="00B70084" w:rsidRDefault="00B7008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7ADC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C60207" wp14:editId="1F4891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0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D0BE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084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7AFC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subr\AppData\Local\Microsoft\Office\16.0\DTS\en-US%7b458D80EC-D22A-413D-AB35-C526463C9EB0%7d\%7bE23491A3-42E9-4BFD-985D-3F00A6DE093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B7A2296CD184D488B6191B4440C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0E6AE-180B-4410-8AC9-C5D8733B578D}"/>
      </w:docPartPr>
      <w:docPartBody>
        <w:p w:rsidR="00000000" w:rsidRDefault="000946F8">
          <w:pPr>
            <w:pStyle w:val="4B7A2296CD184D488B6191B4440C5FFE"/>
          </w:pPr>
          <w:r w:rsidRPr="00D5459D">
            <w:t>Profile</w:t>
          </w:r>
        </w:p>
      </w:docPartBody>
    </w:docPart>
    <w:docPart>
      <w:docPartPr>
        <w:name w:val="F6E76B220B6F4A0FB05505E0395DA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D4D0-ABD9-4D91-9558-0A640E9D1A7F}"/>
      </w:docPartPr>
      <w:docPartBody>
        <w:p w:rsidR="00000000" w:rsidRDefault="000946F8">
          <w:pPr>
            <w:pStyle w:val="F6E76B220B6F4A0FB05505E0395DAD9F"/>
          </w:pPr>
          <w:r w:rsidRPr="00CB0055">
            <w:t>Contact</w:t>
          </w:r>
        </w:p>
      </w:docPartBody>
    </w:docPart>
    <w:docPart>
      <w:docPartPr>
        <w:name w:val="26A89186EAD74CDFA43C05896074E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F633-B055-4549-8733-41B41E553B01}"/>
      </w:docPartPr>
      <w:docPartBody>
        <w:p w:rsidR="00000000" w:rsidRDefault="000946F8">
          <w:pPr>
            <w:pStyle w:val="26A89186EAD74CDFA43C05896074E9E5"/>
          </w:pPr>
          <w:r w:rsidRPr="004D3011">
            <w:t>WEBSITE:</w:t>
          </w:r>
        </w:p>
      </w:docPartBody>
    </w:docPart>
    <w:docPart>
      <w:docPartPr>
        <w:name w:val="1D7B591AAA194B96A50C7D981B02F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02C1-E7C2-47FB-AEFD-4D4BAB8FCFF2}"/>
      </w:docPartPr>
      <w:docPartBody>
        <w:p w:rsidR="00000000" w:rsidRDefault="000946F8">
          <w:pPr>
            <w:pStyle w:val="1D7B591AAA194B96A50C7D981B02FA65"/>
          </w:pPr>
          <w:r w:rsidRPr="00B359E4">
            <w:t>[Dates From]</w:t>
          </w:r>
        </w:p>
      </w:docPartBody>
    </w:docPart>
    <w:docPart>
      <w:docPartPr>
        <w:name w:val="91ECDCFE1F1B4F149CD203D66188D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11696-B18A-4AD8-8CD2-1C61C7023410}"/>
      </w:docPartPr>
      <w:docPartBody>
        <w:p w:rsidR="00000000" w:rsidRDefault="000946F8">
          <w:pPr>
            <w:pStyle w:val="91ECDCFE1F1B4F149CD203D66188DB8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F8"/>
    <w:rsid w:val="0009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827B1F40D4F2FB8534F9756AFE2DD">
    <w:name w:val="DAB827B1F40D4F2FB8534F9756AFE2DD"/>
  </w:style>
  <w:style w:type="paragraph" w:customStyle="1" w:styleId="C5EDE257031A446D9BB973A8A4C2CCBC">
    <w:name w:val="C5EDE257031A446D9BB973A8A4C2CCBC"/>
  </w:style>
  <w:style w:type="paragraph" w:customStyle="1" w:styleId="4B7A2296CD184D488B6191B4440C5FFE">
    <w:name w:val="4B7A2296CD184D488B6191B4440C5FFE"/>
  </w:style>
  <w:style w:type="paragraph" w:customStyle="1" w:styleId="0305588E51964916A7CD4717170A64B8">
    <w:name w:val="0305588E51964916A7CD4717170A64B8"/>
  </w:style>
  <w:style w:type="paragraph" w:customStyle="1" w:styleId="F6E76B220B6F4A0FB05505E0395DAD9F">
    <w:name w:val="F6E76B220B6F4A0FB05505E0395DAD9F"/>
  </w:style>
  <w:style w:type="paragraph" w:customStyle="1" w:styleId="7398EEE51C7742C7934165EDAF9C5E10">
    <w:name w:val="7398EEE51C7742C7934165EDAF9C5E10"/>
  </w:style>
  <w:style w:type="paragraph" w:customStyle="1" w:styleId="76A7C99D760F402B8E1ADFBD29BD5ADD">
    <w:name w:val="76A7C99D760F402B8E1ADFBD29BD5ADD"/>
  </w:style>
  <w:style w:type="paragraph" w:customStyle="1" w:styleId="26A89186EAD74CDFA43C05896074E9E5">
    <w:name w:val="26A89186EAD74CDFA43C05896074E9E5"/>
  </w:style>
  <w:style w:type="paragraph" w:customStyle="1" w:styleId="F0866736597C453195E8705A8D857491">
    <w:name w:val="F0866736597C453195E8705A8D857491"/>
  </w:style>
  <w:style w:type="paragraph" w:customStyle="1" w:styleId="3FBE002E1BBA4D6E896D46902D98C971">
    <w:name w:val="3FBE002E1BBA4D6E896D46902D98C97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FDA199ACEA94D72A88CDABA01B56A00">
    <w:name w:val="AFDA199ACEA94D72A88CDABA01B56A00"/>
  </w:style>
  <w:style w:type="paragraph" w:customStyle="1" w:styleId="926E32F53A3D443485BD7A6901BBEBEA">
    <w:name w:val="926E32F53A3D443485BD7A6901BBEBEA"/>
  </w:style>
  <w:style w:type="paragraph" w:customStyle="1" w:styleId="36606437AE0F4A6795DED9916E32D017">
    <w:name w:val="36606437AE0F4A6795DED9916E32D017"/>
  </w:style>
  <w:style w:type="paragraph" w:customStyle="1" w:styleId="280F9DDAABC44E858D14638CAF673828">
    <w:name w:val="280F9DDAABC44E858D14638CAF673828"/>
  </w:style>
  <w:style w:type="paragraph" w:customStyle="1" w:styleId="E8F7E6CD847D45D3878947C24C634ABA">
    <w:name w:val="E8F7E6CD847D45D3878947C24C634ABA"/>
  </w:style>
  <w:style w:type="paragraph" w:customStyle="1" w:styleId="0E1EB6AE80E14D0BA0AB2AF2D2CFAFFD">
    <w:name w:val="0E1EB6AE80E14D0BA0AB2AF2D2CFAFFD"/>
  </w:style>
  <w:style w:type="paragraph" w:customStyle="1" w:styleId="E693E1D753E54D3E8024D5EFFE43815D">
    <w:name w:val="E693E1D753E54D3E8024D5EFFE43815D"/>
  </w:style>
  <w:style w:type="paragraph" w:customStyle="1" w:styleId="F4983D2E6DAB4C0E8C6C73CCAC19F695">
    <w:name w:val="F4983D2E6DAB4C0E8C6C73CCAC19F695"/>
  </w:style>
  <w:style w:type="paragraph" w:customStyle="1" w:styleId="1D7B591AAA194B96A50C7D981B02FA65">
    <w:name w:val="1D7B591AAA194B96A50C7D981B02FA65"/>
  </w:style>
  <w:style w:type="paragraph" w:customStyle="1" w:styleId="1F3ABC52F0FD4CD8944C2D9755CA61A4">
    <w:name w:val="1F3ABC52F0FD4CD8944C2D9755CA61A4"/>
  </w:style>
  <w:style w:type="paragraph" w:customStyle="1" w:styleId="64C7E0329F964B698E6CD03B18DC46CA">
    <w:name w:val="64C7E0329F964B698E6CD03B18DC46CA"/>
  </w:style>
  <w:style w:type="paragraph" w:customStyle="1" w:styleId="B8197C94936D471399FF710190709555">
    <w:name w:val="B8197C94936D471399FF710190709555"/>
  </w:style>
  <w:style w:type="paragraph" w:customStyle="1" w:styleId="033AFEB15A1E4BCFAB4615FEEC850D33">
    <w:name w:val="033AFEB15A1E4BCFAB4615FEEC850D33"/>
  </w:style>
  <w:style w:type="paragraph" w:customStyle="1" w:styleId="315F2848AE8B41C0B6C20ECCC62B429F">
    <w:name w:val="315F2848AE8B41C0B6C20ECCC62B429F"/>
  </w:style>
  <w:style w:type="paragraph" w:customStyle="1" w:styleId="CD0CFA86313E450CB1A2E84D28E53404">
    <w:name w:val="CD0CFA86313E450CB1A2E84D28E53404"/>
  </w:style>
  <w:style w:type="paragraph" w:customStyle="1" w:styleId="C1C19D4950A241D59585B155FE65BE3C">
    <w:name w:val="C1C19D4950A241D59585B155FE65BE3C"/>
  </w:style>
  <w:style w:type="paragraph" w:customStyle="1" w:styleId="7B209B34DB514FF697E57C920F8AD3C2">
    <w:name w:val="7B209B34DB514FF697E57C920F8AD3C2"/>
  </w:style>
  <w:style w:type="paragraph" w:customStyle="1" w:styleId="A3070A391C0249EBA4B88B43330C6270">
    <w:name w:val="A3070A391C0249EBA4B88B43330C6270"/>
  </w:style>
  <w:style w:type="paragraph" w:customStyle="1" w:styleId="755255E0826C44119AD121F72254804E">
    <w:name w:val="755255E0826C44119AD121F72254804E"/>
  </w:style>
  <w:style w:type="paragraph" w:customStyle="1" w:styleId="258433660E4A46C3ADAAF93E20875683">
    <w:name w:val="258433660E4A46C3ADAAF93E20875683"/>
  </w:style>
  <w:style w:type="paragraph" w:customStyle="1" w:styleId="20A753C864384EF4BCE4A808E5B3A890">
    <w:name w:val="20A753C864384EF4BCE4A808E5B3A890"/>
  </w:style>
  <w:style w:type="paragraph" w:customStyle="1" w:styleId="6C061E2D3D994735B62B6E35EEB74B9A">
    <w:name w:val="6C061E2D3D994735B62B6E35EEB74B9A"/>
  </w:style>
  <w:style w:type="paragraph" w:customStyle="1" w:styleId="DF16D46581CF4E02BB763EA93DB2205F">
    <w:name w:val="DF16D46581CF4E02BB763EA93DB2205F"/>
  </w:style>
  <w:style w:type="paragraph" w:customStyle="1" w:styleId="6B12D8D7E06842C89DD57F0506902FE5">
    <w:name w:val="6B12D8D7E06842C89DD57F0506902FE5"/>
  </w:style>
  <w:style w:type="paragraph" w:customStyle="1" w:styleId="BBFD700F49A64ED688EBC046CF7C9D27">
    <w:name w:val="BBFD700F49A64ED688EBC046CF7C9D27"/>
  </w:style>
  <w:style w:type="paragraph" w:customStyle="1" w:styleId="3C29B58B257E453EB1B90468583487B9">
    <w:name w:val="3C29B58B257E453EB1B90468583487B9"/>
  </w:style>
  <w:style w:type="paragraph" w:customStyle="1" w:styleId="0B7C16FEBB35448C9125355733F1C353">
    <w:name w:val="0B7C16FEBB35448C9125355733F1C353"/>
  </w:style>
  <w:style w:type="paragraph" w:customStyle="1" w:styleId="C6599D2480894A2389CAE75CBEEDB63B">
    <w:name w:val="C6599D2480894A2389CAE75CBEEDB63B"/>
  </w:style>
  <w:style w:type="paragraph" w:customStyle="1" w:styleId="3B021DA2424648F3AB8393B35BB5788A">
    <w:name w:val="3B021DA2424648F3AB8393B35BB5788A"/>
  </w:style>
  <w:style w:type="paragraph" w:customStyle="1" w:styleId="A77BAE54C2754C95BDC7B5D401E9B96F">
    <w:name w:val="A77BAE54C2754C95BDC7B5D401E9B96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1ECDCFE1F1B4F149CD203D66188DB89">
    <w:name w:val="91ECDCFE1F1B4F149CD203D66188D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{E23491A3-42E9-4BFD-985D-3F00A6DE0937}tf00546271_win32.dotx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2020-12-23T14:42:00Z</dcterms:created>
  <dcterms:modified xsi:type="dcterms:W3CDTF">2020-12-23T14:46:00Z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